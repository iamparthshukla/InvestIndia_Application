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7B3C" w14:textId="1BDEE7BD" w:rsidR="00D077E9" w:rsidRDefault="00D077E9" w:rsidP="007D5771">
      <w:pPr>
        <w:pStyle w:val="Heading1"/>
      </w:pPr>
      <w:r w:rsidRPr="00D077E9">
        <w:t xml:space="preserve">Title </w:t>
      </w:r>
      <w:r w:rsidRPr="007D5771">
        <w:t>Heading</w:t>
      </w:r>
    </w:p>
    <w:sdt>
      <w:sdtPr>
        <w:id w:val="1660650702"/>
        <w:placeholder>
          <w:docPart w:val="8CDA87334CAB40D8A49AD53A91E846CD"/>
        </w:placeholder>
        <w:showingPlcHdr/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/>
      <w:sdtContent>
        <w:p w14:paraId="758BFB18" w14:textId="77777777" w:rsidR="007D5771" w:rsidRDefault="007D5771" w:rsidP="007D5771">
          <w:pPr>
            <w:pStyle w:val="Heading2"/>
          </w:pPr>
          <w:r w:rsidRPr="007D5771">
            <w:t>Subtitle Text Here</w:t>
          </w:r>
        </w:p>
      </w:sdtContent>
    </w:sdt>
    <w:p w14:paraId="162CCDFE" w14:textId="77777777" w:rsidR="007D5771" w:rsidRDefault="007D5771" w:rsidP="007D5771"/>
    <w:sdt>
      <w:sdtPr>
        <w:rPr>
          <w:rStyle w:val="Heading3Char"/>
        </w:rPr>
        <w:id w:val="-2056388886"/>
        <w:placeholder>
          <w:docPart w:val="E6471A2840D6466BB2B2CCAA3917E8D4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i w:val="0"/>
          <w:color w:val="082A75" w:themeColor="text2"/>
          <w:sz w:val="28"/>
          <w:lang w:val="en-US"/>
        </w:rPr>
      </w:sdtEndPr>
      <w:sdtContent>
        <w:p w14:paraId="4FE74FEE" w14:textId="77777777" w:rsidR="007D5771" w:rsidRPr="00DF027C" w:rsidRDefault="007D5771" w:rsidP="007D5771">
          <w:pPr>
            <w:pStyle w:val="Content"/>
          </w:pPr>
          <w:r w:rsidRPr="00954E9E">
            <w:rPr>
              <w:rStyle w:val="Heading3Char"/>
            </w:rPr>
            <w:t>To get started right away, just tap any placeholder text (such as this) and start typing to replace it with your own.</w:t>
          </w:r>
        </w:p>
      </w:sdtContent>
    </w:sdt>
    <w:p w14:paraId="77F24250" w14:textId="3948F48E" w:rsidR="007D5771" w:rsidRDefault="007D5771" w:rsidP="007D5771"/>
    <w:sdt>
      <w:sdtPr>
        <w:id w:val="-1742009241"/>
        <w:placeholder>
          <w:docPart w:val="47714530C2214673A8F0307E97241D49"/>
        </w:placeholder>
        <w:temporary/>
        <w:showingPlcHdr/>
        <w15:appearance w15:val="hidden"/>
      </w:sdtPr>
      <w:sdtEndPr/>
      <w:sdtContent>
        <w:p w14:paraId="736563FD" w14:textId="6AF48C23" w:rsidR="0087605E" w:rsidRDefault="007D5771" w:rsidP="007D5771">
          <w:r w:rsidRPr="00DF027C">
            <w:t xml:space="preserve">Want to insert a picture from your files or add a shape, text box, or table? You got it! On the Insert tab of the ribbon, just tap the option you need. </w:t>
          </w:r>
        </w:p>
      </w:sdtContent>
    </w:sdt>
    <w:p w14:paraId="11047E05" w14:textId="77777777" w:rsidR="009C50CF" w:rsidRPr="00C03A68" w:rsidRDefault="009C50CF" w:rsidP="00C03A68">
      <w:pPr>
        <w:pStyle w:val="Heading4"/>
      </w:pPr>
      <w:r w:rsidRPr="00C03A68">
        <w:t>Link</w:t>
      </w:r>
    </w:p>
    <w:p w14:paraId="42B10530" w14:textId="1C20E0A0" w:rsidR="007D04E3" w:rsidRDefault="007D04E3" w:rsidP="007D5771"/>
    <w:p w14:paraId="345619F7" w14:textId="77777777" w:rsidR="007D04E3" w:rsidRPr="00D70D02" w:rsidRDefault="007D04E3" w:rsidP="007D5771"/>
    <w:sectPr w:rsidR="007D04E3" w:rsidRPr="00D70D02" w:rsidSect="00703858">
      <w:headerReference w:type="default" r:id="rId6"/>
      <w:footerReference w:type="default" r:id="rId7"/>
      <w:pgSz w:w="12240" w:h="15840"/>
      <w:pgMar w:top="156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767F" w14:textId="77777777" w:rsidR="003B7633" w:rsidRDefault="003B7633">
      <w:r>
        <w:separator/>
      </w:r>
    </w:p>
    <w:p w14:paraId="7E1FBAF4" w14:textId="77777777" w:rsidR="003B7633" w:rsidRDefault="003B7633"/>
  </w:endnote>
  <w:endnote w:type="continuationSeparator" w:id="0">
    <w:p w14:paraId="0E962391" w14:textId="77777777" w:rsidR="003B7633" w:rsidRDefault="003B7633">
      <w:r>
        <w:continuationSeparator/>
      </w:r>
    </w:p>
    <w:p w14:paraId="30DF2DC5" w14:textId="77777777" w:rsidR="003B7633" w:rsidRDefault="003B7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0EC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F8BC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A74D" w14:textId="77777777" w:rsidR="003B7633" w:rsidRDefault="003B7633">
      <w:r>
        <w:separator/>
      </w:r>
    </w:p>
    <w:p w14:paraId="496122E4" w14:textId="77777777" w:rsidR="003B7633" w:rsidRDefault="003B7633"/>
  </w:footnote>
  <w:footnote w:type="continuationSeparator" w:id="0">
    <w:p w14:paraId="29DF98E3" w14:textId="77777777" w:rsidR="003B7633" w:rsidRDefault="003B7633">
      <w:r>
        <w:continuationSeparator/>
      </w:r>
    </w:p>
    <w:p w14:paraId="01F8FC02" w14:textId="77777777" w:rsidR="003B7633" w:rsidRDefault="003B76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231D" w14:textId="1E3B5FD2" w:rsidR="00D077E9" w:rsidRDefault="00657BDB" w:rsidP="00D077E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1868793" wp14:editId="712C4731">
              <wp:simplePos x="0" y="0"/>
              <wp:positionH relativeFrom="column">
                <wp:posOffset>-325120</wp:posOffset>
              </wp:positionH>
              <wp:positionV relativeFrom="paragraph">
                <wp:posOffset>254000</wp:posOffset>
              </wp:positionV>
              <wp:extent cx="2543810" cy="381000"/>
              <wp:effectExtent l="0" t="0" r="889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381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7BAD9D" w14:textId="35707529" w:rsidR="007030BC" w:rsidRPr="00657BDB" w:rsidRDefault="00657BDB">
                          <w:pPr>
                            <w:rPr>
                              <w:b/>
                              <w:bCs/>
                              <w:sz w:val="32"/>
                              <w:szCs w:val="28"/>
                            </w:rPr>
                          </w:pPr>
                          <w:r w:rsidRPr="00657BDB">
                            <w:rPr>
                              <w:b/>
                              <w:bCs/>
                              <w:color w:val="002060"/>
                              <w:sz w:val="36"/>
                              <w:szCs w:val="36"/>
                              <w:lang w:val="en-US"/>
                            </w:rPr>
                            <w:t>ORACLE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687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5.6pt;margin-top:20pt;width:200.3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" stroked="f">
              <v:textbox>
                <w:txbxContent>
                  <w:p w14:paraId="497BAD9D" w14:textId="35707529" w:rsidR="007030BC" w:rsidRPr="00657BDB" w:rsidRDefault="00657BDB">
                    <w:pPr>
                      <w:rPr>
                        <w:b/>
                        <w:bCs/>
                        <w:sz w:val="32"/>
                        <w:szCs w:val="28"/>
                      </w:rPr>
                    </w:pPr>
                    <w:r w:rsidRPr="00657BDB">
                      <w:rPr>
                        <w:b/>
                        <w:bCs/>
                        <w:color w:val="002060"/>
                        <w:sz w:val="36"/>
                        <w:szCs w:val="36"/>
                        <w:lang w:val="en-US"/>
                      </w:rPr>
                      <w:t>ORACLE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030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D983D8" wp14:editId="6453763E">
              <wp:simplePos x="0" y="0"/>
              <wp:positionH relativeFrom="page">
                <wp:posOffset>216372</wp:posOffset>
              </wp:positionH>
              <wp:positionV relativeFrom="paragraph">
                <wp:posOffset>727075</wp:posOffset>
              </wp:positionV>
              <wp:extent cx="7369175" cy="26035"/>
              <wp:effectExtent l="0" t="19050" r="41275" b="501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69175" cy="26035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DFABB5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.05pt,57.25pt" to="597.3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" strokecolor="#34aba2 [3209]" strokeweight="4.5pt">
              <w10:wrap anchorx="page"/>
            </v:line>
          </w:pict>
        </mc:Fallback>
      </mc:AlternateContent>
    </w:r>
    <w:r w:rsidR="007030BC">
      <w:rPr>
        <w:noProof/>
      </w:rPr>
      <w:drawing>
        <wp:anchor distT="0" distB="0" distL="114300" distR="114300" simplePos="0" relativeHeight="251660288" behindDoc="1" locked="0" layoutInCell="1" allowOverlap="1" wp14:anchorId="4643720B" wp14:editId="62AD058D">
          <wp:simplePos x="0" y="0"/>
          <wp:positionH relativeFrom="margin">
            <wp:posOffset>5207553</wp:posOffset>
          </wp:positionH>
          <wp:positionV relativeFrom="paragraph">
            <wp:posOffset>0</wp:posOffset>
          </wp:positionV>
          <wp:extent cx="1452939" cy="805758"/>
          <wp:effectExtent l="0" t="0" r="0" b="0"/>
          <wp:wrapNone/>
          <wp:docPr id="4" name="Picture 4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766" cy="811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tDAzNzE1NTA2MTdQ0lEKTi0uzszPAymwrAUAsoCX5SwAAAA="/>
  </w:docVars>
  <w:rsids>
    <w:rsidRoot w:val="007D5771"/>
    <w:rsid w:val="0002482E"/>
    <w:rsid w:val="00050324"/>
    <w:rsid w:val="000A0150"/>
    <w:rsid w:val="000A1E7C"/>
    <w:rsid w:val="000B2437"/>
    <w:rsid w:val="000E63C9"/>
    <w:rsid w:val="00130E9D"/>
    <w:rsid w:val="001326CB"/>
    <w:rsid w:val="00150A6D"/>
    <w:rsid w:val="00185B35"/>
    <w:rsid w:val="001F2BC8"/>
    <w:rsid w:val="001F5F6B"/>
    <w:rsid w:val="00243EBC"/>
    <w:rsid w:val="00246A35"/>
    <w:rsid w:val="00284348"/>
    <w:rsid w:val="002C4C95"/>
    <w:rsid w:val="002F51F5"/>
    <w:rsid w:val="00312137"/>
    <w:rsid w:val="00330359"/>
    <w:rsid w:val="0033762F"/>
    <w:rsid w:val="00366C7E"/>
    <w:rsid w:val="00384EA3"/>
    <w:rsid w:val="003A39A1"/>
    <w:rsid w:val="003B7633"/>
    <w:rsid w:val="003C2191"/>
    <w:rsid w:val="003D3863"/>
    <w:rsid w:val="004110DE"/>
    <w:rsid w:val="0044085A"/>
    <w:rsid w:val="004547CD"/>
    <w:rsid w:val="004B21A5"/>
    <w:rsid w:val="004C1B33"/>
    <w:rsid w:val="005037F0"/>
    <w:rsid w:val="00516A86"/>
    <w:rsid w:val="005275F6"/>
    <w:rsid w:val="00572102"/>
    <w:rsid w:val="005E2494"/>
    <w:rsid w:val="005F1BB0"/>
    <w:rsid w:val="00656C4D"/>
    <w:rsid w:val="00657BDB"/>
    <w:rsid w:val="00681358"/>
    <w:rsid w:val="006E5716"/>
    <w:rsid w:val="007030BC"/>
    <w:rsid w:val="00703858"/>
    <w:rsid w:val="007302B3"/>
    <w:rsid w:val="00730733"/>
    <w:rsid w:val="00730E3A"/>
    <w:rsid w:val="00736AAF"/>
    <w:rsid w:val="00765B2A"/>
    <w:rsid w:val="00783A34"/>
    <w:rsid w:val="007C6B52"/>
    <w:rsid w:val="007D04E3"/>
    <w:rsid w:val="007D16C5"/>
    <w:rsid w:val="007D5771"/>
    <w:rsid w:val="00813D17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4BDB"/>
    <w:rsid w:val="00954E9E"/>
    <w:rsid w:val="00966B81"/>
    <w:rsid w:val="00994265"/>
    <w:rsid w:val="009C50CF"/>
    <w:rsid w:val="009C7720"/>
    <w:rsid w:val="00A126C2"/>
    <w:rsid w:val="00A23AFA"/>
    <w:rsid w:val="00A31B3E"/>
    <w:rsid w:val="00A532F3"/>
    <w:rsid w:val="00A8489E"/>
    <w:rsid w:val="00AC29F3"/>
    <w:rsid w:val="00B231E5"/>
    <w:rsid w:val="00C02592"/>
    <w:rsid w:val="00C02B87"/>
    <w:rsid w:val="00C03A68"/>
    <w:rsid w:val="00C4086D"/>
    <w:rsid w:val="00CA1896"/>
    <w:rsid w:val="00CB5B28"/>
    <w:rsid w:val="00CF5371"/>
    <w:rsid w:val="00D0323A"/>
    <w:rsid w:val="00D0559F"/>
    <w:rsid w:val="00D077E9"/>
    <w:rsid w:val="00D420EC"/>
    <w:rsid w:val="00D42CB7"/>
    <w:rsid w:val="00D5413D"/>
    <w:rsid w:val="00D570A9"/>
    <w:rsid w:val="00D70D02"/>
    <w:rsid w:val="00D770C7"/>
    <w:rsid w:val="00D86945"/>
    <w:rsid w:val="00D90290"/>
    <w:rsid w:val="00DB59ED"/>
    <w:rsid w:val="00DD152F"/>
    <w:rsid w:val="00DE213F"/>
    <w:rsid w:val="00DF027C"/>
    <w:rsid w:val="00E00A32"/>
    <w:rsid w:val="00E22ACD"/>
    <w:rsid w:val="00E54B00"/>
    <w:rsid w:val="00E620B0"/>
    <w:rsid w:val="00E81B40"/>
    <w:rsid w:val="00EF555B"/>
    <w:rsid w:val="00F027BB"/>
    <w:rsid w:val="00F11DCF"/>
    <w:rsid w:val="00F162EA"/>
    <w:rsid w:val="00F4144D"/>
    <w:rsid w:val="00F52D27"/>
    <w:rsid w:val="00F816E3"/>
    <w:rsid w:val="00F83527"/>
    <w:rsid w:val="00F94E3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70BA5"/>
  <w15:docId w15:val="{037F6190-38D2-4A1E-8B0F-9654A86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0BC"/>
    <w:pPr>
      <w:spacing w:after="160" w:line="259" w:lineRule="auto"/>
    </w:pPr>
    <w:rPr>
      <w:szCs w:val="22"/>
      <w:lang w:val="en-IN"/>
    </w:rPr>
  </w:style>
  <w:style w:type="paragraph" w:styleId="Heading1">
    <w:name w:val="heading 1"/>
    <w:basedOn w:val="Normal"/>
    <w:link w:val="Heading1Char"/>
    <w:uiPriority w:val="4"/>
    <w:qFormat/>
    <w:rsid w:val="00F4144D"/>
    <w:pPr>
      <w:keepNext/>
      <w:spacing w:before="240" w:after="60" w:line="276" w:lineRule="auto"/>
      <w:outlineLvl w:val="0"/>
    </w:pPr>
    <w:rPr>
      <w:rFonts w:ascii="Cambria" w:eastAsiaTheme="majorEastAsia" w:hAnsi="Cambria" w:cstheme="majorBidi"/>
      <w:b/>
      <w:color w:val="061F57" w:themeColor="text2" w:themeShade="BF"/>
      <w:kern w:val="28"/>
      <w:sz w:val="5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4"/>
    <w:qFormat/>
    <w:rsid w:val="000B2437"/>
    <w:pPr>
      <w:keepNext/>
      <w:spacing w:after="240" w:line="240" w:lineRule="auto"/>
      <w:outlineLvl w:val="1"/>
    </w:pPr>
    <w:rPr>
      <w:rFonts w:eastAsiaTheme="majorEastAsia" w:cstheme="majorBidi"/>
      <w:color w:val="082A75" w:themeColor="text2"/>
      <w:sz w:val="28"/>
      <w:szCs w:val="26"/>
      <w:lang w:val="en-US"/>
    </w:rPr>
  </w:style>
  <w:style w:type="paragraph" w:styleId="Heading3">
    <w:name w:val="heading 3"/>
    <w:aliases w:val="Date_New"/>
    <w:basedOn w:val="Normal"/>
    <w:next w:val="Normal"/>
    <w:link w:val="Heading3Char"/>
    <w:uiPriority w:val="5"/>
    <w:unhideWhenUsed/>
    <w:qFormat/>
    <w:rsid w:val="00A126C2"/>
    <w:pPr>
      <w:keepNext/>
      <w:keepLines/>
      <w:spacing w:before="40" w:after="0"/>
      <w:outlineLvl w:val="2"/>
    </w:pPr>
    <w:rPr>
      <w:rFonts w:ascii="Cambria" w:eastAsiaTheme="majorEastAsia" w:hAnsi="Cambria" w:cstheme="majorBidi"/>
      <w:i/>
      <w:color w:val="012639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54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82A75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76" w:lineRule="auto"/>
    </w:pPr>
    <w:rPr>
      <w:rFonts w:ascii="Tahoma" w:eastAsiaTheme="minorEastAsia" w:hAnsi="Tahoma" w:cs="Tahoma"/>
      <w:b/>
      <w:color w:val="082A75" w:themeColor="text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  <w:spacing w:after="0" w:line="276" w:lineRule="auto"/>
    </w:pPr>
    <w:rPr>
      <w:rFonts w:eastAsiaTheme="minorEastAsia"/>
      <w:caps/>
      <w:color w:val="082A75" w:themeColor="text2"/>
      <w:spacing w:val="20"/>
      <w:sz w:val="3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F4144D"/>
    <w:rPr>
      <w:rFonts w:ascii="Cambria" w:eastAsiaTheme="majorEastAsia" w:hAnsi="Cambria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  <w:pPr>
      <w:spacing w:after="0" w:line="276" w:lineRule="auto"/>
    </w:pPr>
    <w:rPr>
      <w:rFonts w:eastAsiaTheme="minorEastAsia"/>
      <w:b/>
      <w:color w:val="082A75" w:themeColor="text2"/>
      <w:sz w:val="28"/>
      <w:lang w:val="en-US"/>
    </w:rPr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  <w:pPr>
      <w:spacing w:after="0" w:line="276" w:lineRule="auto"/>
    </w:pPr>
    <w:rPr>
      <w:rFonts w:eastAsiaTheme="minorEastAsia"/>
      <w:b/>
      <w:color w:val="082A75" w:themeColor="text2"/>
      <w:sz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after="0" w:line="240" w:lineRule="auto"/>
      <w:jc w:val="right"/>
    </w:pPr>
    <w:rPr>
      <w:rFonts w:eastAsiaTheme="minorEastAsia"/>
      <w:b/>
      <w:color w:val="082A75" w:themeColor="text2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0B2437"/>
    <w:rPr>
      <w:rFonts w:eastAsiaTheme="majorEastAsia" w:cstheme="majorBidi"/>
      <w:color w:val="082A75" w:themeColor="text2"/>
      <w:sz w:val="28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pPr>
      <w:spacing w:after="0" w:line="276" w:lineRule="auto"/>
    </w:pPr>
    <w:rPr>
      <w:rFonts w:eastAsiaTheme="minorEastAsia"/>
      <w:color w:val="082A75" w:themeColor="text2"/>
      <w:sz w:val="28"/>
      <w:lang w:val="en-US"/>
    </w:rPr>
  </w:style>
  <w:style w:type="paragraph" w:customStyle="1" w:styleId="EmphasisText">
    <w:name w:val="Emphasis Text"/>
    <w:basedOn w:val="Normal"/>
    <w:link w:val="EmphasisTextChar"/>
    <w:qFormat/>
    <w:rsid w:val="00DF027C"/>
    <w:pPr>
      <w:spacing w:after="0" w:line="276" w:lineRule="auto"/>
    </w:pPr>
    <w:rPr>
      <w:rFonts w:eastAsiaTheme="minorEastAsia"/>
      <w:b/>
      <w:color w:val="082A75" w:themeColor="text2"/>
      <w:sz w:val="28"/>
      <w:lang w:val="en-US"/>
    </w:rPr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leGridLight">
    <w:name w:val="Grid Table Light"/>
    <w:basedOn w:val="TableNormal"/>
    <w:uiPriority w:val="40"/>
    <w:rsid w:val="007D04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aliases w:val="Date_New Char"/>
    <w:basedOn w:val="DefaultParagraphFont"/>
    <w:link w:val="Heading3"/>
    <w:uiPriority w:val="5"/>
    <w:rsid w:val="00A126C2"/>
    <w:rPr>
      <w:rFonts w:ascii="Cambria" w:eastAsiaTheme="majorEastAsia" w:hAnsi="Cambria" w:cstheme="majorBidi"/>
      <w:i/>
      <w:color w:val="012639" w:themeColor="accent1" w:themeShade="7F"/>
      <w:sz w:val="20"/>
      <w:lang w:val="en-IN"/>
    </w:rPr>
  </w:style>
  <w:style w:type="table" w:styleId="GridTable4-Accent6">
    <w:name w:val="Grid Table 4 Accent 6"/>
    <w:basedOn w:val="TableNormal"/>
    <w:uiPriority w:val="49"/>
    <w:rsid w:val="00F816E3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816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ListTable3-Accent3">
    <w:name w:val="List Table 3 Accent 3"/>
    <w:basedOn w:val="TableNormal"/>
    <w:uiPriority w:val="48"/>
    <w:rsid w:val="00F816E3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paragraph" w:customStyle="1" w:styleId="LinkFont">
    <w:name w:val="Link Font"/>
    <w:basedOn w:val="Normal"/>
    <w:link w:val="LinkFontChar"/>
    <w:qFormat/>
    <w:rsid w:val="00681358"/>
    <w:rPr>
      <w:color w:val="002060"/>
      <w:u w:val="single"/>
    </w:rPr>
  </w:style>
  <w:style w:type="character" w:customStyle="1" w:styleId="LinkFontChar">
    <w:name w:val="Link Font Char"/>
    <w:basedOn w:val="DefaultParagraphFont"/>
    <w:link w:val="LinkFont"/>
    <w:rsid w:val="00681358"/>
    <w:rPr>
      <w:color w:val="002060"/>
      <w:szCs w:val="22"/>
      <w:u w:val="single"/>
      <w:lang w:val="en-IN"/>
    </w:rPr>
  </w:style>
  <w:style w:type="paragraph" w:customStyle="1" w:styleId="Link">
    <w:name w:val="Link_!"/>
    <w:basedOn w:val="Heading3"/>
    <w:link w:val="LinkChar"/>
    <w:rsid w:val="00C03A68"/>
  </w:style>
  <w:style w:type="character" w:customStyle="1" w:styleId="Heading4Char">
    <w:name w:val="Heading 4 Char"/>
    <w:basedOn w:val="DefaultParagraphFont"/>
    <w:link w:val="Heading4"/>
    <w:uiPriority w:val="1"/>
    <w:rsid w:val="00E54B00"/>
    <w:rPr>
      <w:rFonts w:asciiTheme="majorHAnsi" w:eastAsiaTheme="majorEastAsia" w:hAnsiTheme="majorHAnsi" w:cstheme="majorBidi"/>
      <w:iCs/>
      <w:color w:val="082A75" w:themeColor="text2"/>
      <w:sz w:val="20"/>
      <w:szCs w:val="22"/>
      <w:u w:val="single"/>
      <w:lang w:val="en-IN"/>
    </w:rPr>
  </w:style>
  <w:style w:type="character" w:customStyle="1" w:styleId="LinkChar">
    <w:name w:val="Link_! Char"/>
    <w:basedOn w:val="Heading3Char"/>
    <w:link w:val="Link"/>
    <w:rsid w:val="00C03A68"/>
    <w:rPr>
      <w:rFonts w:ascii="Cambria" w:eastAsiaTheme="majorEastAsia" w:hAnsi="Cambria" w:cstheme="majorBidi"/>
      <w:i/>
      <w:color w:val="012639" w:themeColor="accent1" w:themeShade="7F"/>
      <w:sz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hash.chau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DA87334CAB40D8A49AD53A91E8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D3388-6796-4379-BAD0-AA0193B6DA2B}"/>
      </w:docPartPr>
      <w:docPartBody>
        <w:p w:rsidR="00157052" w:rsidRDefault="000B4486" w:rsidP="000B4486">
          <w:pPr>
            <w:pStyle w:val="8CDA87334CAB40D8A49AD53A91E846CD"/>
          </w:pPr>
          <w:r w:rsidRPr="00DF027C">
            <w:t>Subtitle Text Here</w:t>
          </w:r>
        </w:p>
      </w:docPartBody>
    </w:docPart>
    <w:docPart>
      <w:docPartPr>
        <w:name w:val="E6471A2840D6466BB2B2CCAA3917E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3DB02-66C5-4118-9D54-8712E15487A5}"/>
      </w:docPartPr>
      <w:docPartBody>
        <w:p w:rsidR="00157052" w:rsidRDefault="000B4486" w:rsidP="000B4486">
          <w:pPr>
            <w:pStyle w:val="E6471A2840D6466BB2B2CCAA3917E8D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47714530C2214673A8F0307E97241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92F5-9AEF-49CE-B370-CC0A6839E086}"/>
      </w:docPartPr>
      <w:docPartBody>
        <w:p w:rsidR="00157052" w:rsidRDefault="000B4486" w:rsidP="000B4486">
          <w:pPr>
            <w:pStyle w:val="47714530C2214673A8F0307E97241D49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86"/>
    <w:rsid w:val="000B4486"/>
    <w:rsid w:val="000B5C2D"/>
    <w:rsid w:val="00157052"/>
    <w:rsid w:val="001B7A04"/>
    <w:rsid w:val="00300DFC"/>
    <w:rsid w:val="00317183"/>
    <w:rsid w:val="0037704A"/>
    <w:rsid w:val="005E67E6"/>
    <w:rsid w:val="007B063A"/>
    <w:rsid w:val="007D0FB3"/>
    <w:rsid w:val="00A41A26"/>
    <w:rsid w:val="00E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8CDA87334CAB40D8A49AD53A91E846CD">
    <w:name w:val="8CDA87334CAB40D8A49AD53A91E846CD"/>
    <w:rsid w:val="000B4486"/>
  </w:style>
  <w:style w:type="paragraph" w:customStyle="1" w:styleId="E6471A2840D6466BB2B2CCAA3917E8D4">
    <w:name w:val="E6471A2840D6466BB2B2CCAA3917E8D4"/>
    <w:rsid w:val="000B4486"/>
  </w:style>
  <w:style w:type="paragraph" w:customStyle="1" w:styleId="47714530C2214673A8F0307E97241D49">
    <w:name w:val="47714530C2214673A8F0307E97241D49"/>
    <w:rsid w:val="000B4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34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Prabhash Chauhan</dc:creator>
  <cp:keywords/>
  <cp:lastModifiedBy>Prabhash Chauhan</cp:lastModifiedBy>
  <cp:revision>24</cp:revision>
  <cp:lastPrinted>2006-08-01T17:47:00Z</cp:lastPrinted>
  <dcterms:created xsi:type="dcterms:W3CDTF">2021-09-28T11:58:00Z</dcterms:created>
  <dcterms:modified xsi:type="dcterms:W3CDTF">2022-05-02T09:12:00Z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